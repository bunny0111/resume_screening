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16722" w:rsidP="00913946">
            <w:pPr>
              <w:pStyle w:val="Title"/>
            </w:pPr>
            <w:r>
              <w:t>john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doe</w:t>
            </w:r>
          </w:p>
          <w:p w:rsidR="00692703" w:rsidRPr="00CF1A49" w:rsidRDefault="00016722" w:rsidP="00913946">
            <w:pPr>
              <w:pStyle w:val="ContactInfo"/>
              <w:contextualSpacing w:val="0"/>
            </w:pPr>
            <w:r w:rsidRPr="00016722">
              <w:t>New York, USA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9A65C4357754D40AD4A3F95E312707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16722">
              <w:t>+1 (123) 456-7890</w:t>
            </w:r>
          </w:p>
          <w:p w:rsidR="00692703" w:rsidRPr="00CF1A49" w:rsidRDefault="00016722" w:rsidP="00913946">
            <w:pPr>
              <w:pStyle w:val="ContactInfoEmphasis"/>
              <w:contextualSpacing w:val="0"/>
            </w:pPr>
            <w:r w:rsidRPr="00016722">
              <w:t>johndoe@example.com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8520824FD3E4362A307838433E6F63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2D973A0246964166972E731FA555EBC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FAD5B82AE224E94A2B7F954DA9AEC8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proofErr w:type="spellStart"/>
            <w:r w:rsidRPr="00016722">
              <w:t>GitHub</w:t>
            </w:r>
            <w:proofErr w:type="spellEnd"/>
            <w:r w:rsidRPr="00016722">
              <w:t xml:space="preserve"> Profile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016722" w:rsidP="00913946">
            <w:pPr>
              <w:contextualSpacing w:val="0"/>
            </w:pPr>
            <w:r w:rsidRPr="00016722">
              <w:t xml:space="preserve">Results-driven Software Engineer with 2+ years of experience in developing and maintaining web applications using Python, </w:t>
            </w:r>
            <w:proofErr w:type="spellStart"/>
            <w:r w:rsidRPr="00016722">
              <w:t>Django</w:t>
            </w:r>
            <w:proofErr w:type="spellEnd"/>
            <w:r w:rsidRPr="00016722">
              <w:t>, REST API, and SQL. Adept at building scalable backend systems, optimizing database queries, and integrating APIs to enhance application performance. Passionate about problem-solving, clean code, and continuous learning.</w:t>
            </w:r>
          </w:p>
        </w:tc>
      </w:tr>
    </w:tbl>
    <w:p w:rsidR="004E01EB" w:rsidRPr="00CF1A49" w:rsidRDefault="008A36D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D9F8EC7801F4DB8AC160FE64F8BB7B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16722" w:rsidP="001D0BF1">
            <w:pPr>
              <w:pStyle w:val="Heading3"/>
              <w:contextualSpacing w:val="0"/>
              <w:outlineLvl w:val="2"/>
            </w:pPr>
            <w:r>
              <w:t xml:space="preserve">2022 – </w:t>
            </w:r>
            <w:r>
              <w:t>2024</w:t>
            </w:r>
          </w:p>
          <w:p w:rsidR="001D0BF1" w:rsidRPr="00CF1A49" w:rsidRDefault="00016722" w:rsidP="001D0BF1">
            <w:pPr>
              <w:pStyle w:val="Heading2"/>
              <w:contextualSpacing w:val="0"/>
              <w:outlineLvl w:val="1"/>
            </w:pPr>
            <w:r>
              <w:t>Software Engineer</w:t>
            </w:r>
            <w:r w:rsidR="001D0BF1" w:rsidRPr="00CF1A49">
              <w:t xml:space="preserve">, </w:t>
            </w:r>
            <w:r>
              <w:t>XYZ Tech Solutions</w:t>
            </w:r>
          </w:p>
          <w:p w:rsidR="001E3120" w:rsidRPr="00CF1A49" w:rsidRDefault="00016722" w:rsidP="001D0BF1">
            <w:pPr>
              <w:contextualSpacing w:val="0"/>
            </w:pPr>
            <w:r w:rsidRPr="00016722">
              <w:t xml:space="preserve">Developed and maintained </w:t>
            </w:r>
            <w:proofErr w:type="spellStart"/>
            <w:r w:rsidRPr="00016722">
              <w:t>Django</w:t>
            </w:r>
            <w:proofErr w:type="spellEnd"/>
            <w:r w:rsidRPr="00016722">
              <w:t>-based web applications, ensuring high performance and scalability.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16722" w:rsidP="00F61DF9">
            <w:pPr>
              <w:pStyle w:val="Heading3"/>
              <w:contextualSpacing w:val="0"/>
              <w:outlineLvl w:val="2"/>
            </w:pPr>
            <w:r>
              <w:t>2021-2022</w:t>
            </w:r>
          </w:p>
          <w:p w:rsidR="00F61DF9" w:rsidRPr="00CF1A49" w:rsidRDefault="00016722" w:rsidP="00F61DF9">
            <w:pPr>
              <w:pStyle w:val="Heading2"/>
              <w:contextualSpacing w:val="0"/>
              <w:outlineLvl w:val="1"/>
            </w:pPr>
            <w:r>
              <w:t>Backend Developer Intern</w:t>
            </w:r>
            <w:r w:rsidR="00F61DF9" w:rsidRPr="00CF1A49">
              <w:t xml:space="preserve">, </w:t>
            </w:r>
            <w:r>
              <w:t>ABC Software</w:t>
            </w:r>
          </w:p>
          <w:sdt>
            <w:sdtPr>
              <w:alias w:val="Enter job details 2:"/>
              <w:tag w:val="Enter job details 2:"/>
              <w:id w:val="2138838559"/>
              <w:placeholder>
                <w:docPart w:val="31F877960D8147FFB7031420287EBCA1"/>
              </w:placeholder>
              <w:temporary/>
              <w:showingPlcHdr/>
              <w15:appearance w15:val="hidden"/>
            </w:sdtPr>
            <w:sdtEndPr/>
            <w:sdtContent>
              <w:p w:rsidR="00F61DF9" w:rsidRDefault="00F61DF9" w:rsidP="00F61DF9"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</w:tbl>
    <w:sdt>
      <w:sdtPr>
        <w:alias w:val="Education:"/>
        <w:tag w:val="Education:"/>
        <w:id w:val="-1908763273"/>
        <w:placeholder>
          <w:docPart w:val="1D417273772B46599FA701A606199AE6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16722" w:rsidP="001D0BF1">
            <w:pPr>
              <w:pStyle w:val="Heading3"/>
              <w:contextualSpacing w:val="0"/>
              <w:outlineLvl w:val="2"/>
            </w:pPr>
            <w:r>
              <w:t>Oct</w:t>
            </w:r>
            <w:r w:rsidR="001D0BF1" w:rsidRPr="00CF1A49">
              <w:t xml:space="preserve"> </w:t>
            </w:r>
            <w:r>
              <w:t>2020</w:t>
            </w:r>
          </w:p>
          <w:p w:rsidR="001D0BF1" w:rsidRPr="00CF1A49" w:rsidRDefault="00016722" w:rsidP="001D0BF1">
            <w:pPr>
              <w:pStyle w:val="Heading2"/>
              <w:contextualSpacing w:val="0"/>
              <w:outlineLvl w:val="1"/>
            </w:pPr>
            <w:r>
              <w:t>Master of Computer Applications (MCA)</w:t>
            </w:r>
            <w:r w:rsidR="001D0BF1" w:rsidRPr="00CF1A49">
              <w:t xml:space="preserve">, </w:t>
            </w:r>
            <w:r>
              <w:t>University of California, 2021</w:t>
            </w:r>
          </w:p>
          <w:sdt>
            <w:sdtPr>
              <w:alias w:val="Enter education details 1:"/>
              <w:tag w:val="Enter education details 1:"/>
              <w:id w:val="199909898"/>
              <w:placeholder>
                <w:docPart w:val="FF42011C60DA4FBB8F64878C0FFB5150"/>
              </w:placeholder>
              <w:temporary/>
              <w:showingPlcHdr/>
              <w15:appearance w15:val="hidden"/>
            </w:sdtPr>
            <w:sdtEndPr/>
            <w:sdtContent>
              <w:p w:rsidR="007538DC" w:rsidRPr="00CF1A49" w:rsidRDefault="001D0BF1" w:rsidP="007538DC">
                <w:pPr>
                  <w:contextualSpacing w:val="0"/>
                </w:pPr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16722" w:rsidP="00F61DF9">
            <w:pPr>
              <w:pStyle w:val="Heading3"/>
              <w:contextualSpacing w:val="0"/>
              <w:outlineLvl w:val="2"/>
            </w:pPr>
            <w:r>
              <w:t>Feb</w:t>
            </w:r>
            <w:r w:rsidR="00F61DF9" w:rsidRPr="00CF1A49">
              <w:t xml:space="preserve"> </w:t>
            </w:r>
            <w:r>
              <w:t>2018</w:t>
            </w:r>
          </w:p>
          <w:p w:rsidR="00F61DF9" w:rsidRPr="00CF1A49" w:rsidRDefault="00016722" w:rsidP="00F61DF9">
            <w:pPr>
              <w:pStyle w:val="Heading2"/>
              <w:contextualSpacing w:val="0"/>
              <w:outlineLvl w:val="1"/>
            </w:pPr>
            <w:r>
              <w:t>BSC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ABC University</w:t>
            </w:r>
          </w:p>
          <w:sdt>
            <w:sdtPr>
              <w:alias w:val="Enter education details 2:"/>
              <w:tag w:val="Enter education details 2:"/>
              <w:id w:val="-1806999294"/>
              <w:placeholder>
                <w:docPart w:val="58C4793C9A1548D4907FB1F0A6697913"/>
              </w:placeholder>
              <w:temporary/>
              <w:showingPlcHdr/>
              <w15:appearance w15:val="hidden"/>
            </w:sdtPr>
            <w:sdtEndPr/>
            <w:sdtContent>
              <w:p w:rsidR="00F61DF9" w:rsidRDefault="00F61DF9" w:rsidP="00F61DF9"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</w:tbl>
    <w:sdt>
      <w:sdtPr>
        <w:alias w:val="Skills:"/>
        <w:tag w:val="Skills:"/>
        <w:id w:val="-1392877668"/>
        <w:placeholder>
          <w:docPart w:val="F92B1EA9AF57419392056A94E49B0800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016722" w:rsidP="00016722">
            <w:pPr>
              <w:pStyle w:val="ListBullet"/>
            </w:pPr>
            <w:r w:rsidRPr="00016722">
              <w:t>Programming Languages: Python, JavaScript</w:t>
            </w:r>
          </w:p>
          <w:p w:rsidR="001F4E6D" w:rsidRDefault="00016722" w:rsidP="00016722">
            <w:pPr>
              <w:pStyle w:val="ListBullet"/>
            </w:pPr>
            <w:r w:rsidRPr="00016722">
              <w:t xml:space="preserve">Frameworks &amp; Libraries: </w:t>
            </w:r>
            <w:proofErr w:type="spellStart"/>
            <w:r w:rsidRPr="00016722">
              <w:t>Django</w:t>
            </w:r>
            <w:proofErr w:type="spellEnd"/>
            <w:r w:rsidRPr="00016722">
              <w:t xml:space="preserve">, </w:t>
            </w:r>
            <w:proofErr w:type="spellStart"/>
            <w:r w:rsidRPr="00016722">
              <w:t>Django</w:t>
            </w:r>
            <w:proofErr w:type="spellEnd"/>
            <w:r w:rsidRPr="00016722">
              <w:t xml:space="preserve"> REST Framework (DRF), Flask</w:t>
            </w:r>
          </w:p>
          <w:p w:rsidR="00016722" w:rsidRDefault="00016722" w:rsidP="00016722">
            <w:pPr>
              <w:pStyle w:val="ListBullet"/>
            </w:pPr>
            <w:r w:rsidRPr="00016722">
              <w:t xml:space="preserve">Cloud &amp; Deployment: AWS (EC2, S3), </w:t>
            </w:r>
            <w:proofErr w:type="spellStart"/>
            <w:r w:rsidRPr="00016722">
              <w:t>Docker</w:t>
            </w:r>
            <w:proofErr w:type="spellEnd"/>
            <w:r w:rsidRPr="00016722">
              <w:t>, CI/CD</w:t>
            </w:r>
          </w:p>
          <w:p w:rsidR="00016722" w:rsidRPr="006E1507" w:rsidRDefault="00016722" w:rsidP="00016722">
            <w:pPr>
              <w:pStyle w:val="ListBullet"/>
            </w:pPr>
            <w:r w:rsidRPr="00016722">
              <w:t>Frontend Basics: HTML, CSS, Bootstrap</w:t>
            </w:r>
          </w:p>
        </w:tc>
        <w:tc>
          <w:tcPr>
            <w:tcW w:w="4675" w:type="dxa"/>
            <w:tcMar>
              <w:left w:w="360" w:type="dxa"/>
            </w:tcMar>
          </w:tcPr>
          <w:p w:rsidR="00016722" w:rsidRDefault="00016722" w:rsidP="00016722">
            <w:pPr>
              <w:pStyle w:val="ListBullet"/>
            </w:pPr>
            <w:r w:rsidRPr="00016722">
              <w:t xml:space="preserve">Databases: </w:t>
            </w:r>
            <w:proofErr w:type="spellStart"/>
            <w:r w:rsidRPr="00016722">
              <w:t>PostgreSQL</w:t>
            </w:r>
            <w:proofErr w:type="spellEnd"/>
            <w:r w:rsidRPr="00016722">
              <w:t>, MySQL, SQLite</w:t>
            </w:r>
          </w:p>
          <w:p w:rsidR="001E3120" w:rsidRPr="006E1507" w:rsidRDefault="00016722" w:rsidP="00016722">
            <w:pPr>
              <w:pStyle w:val="ListBullet"/>
            </w:pPr>
            <w:r w:rsidRPr="00016722">
              <w:t xml:space="preserve">API Development: </w:t>
            </w:r>
            <w:proofErr w:type="spellStart"/>
            <w:r w:rsidRPr="00016722">
              <w:t>RESTful</w:t>
            </w:r>
            <w:proofErr w:type="spellEnd"/>
            <w:r w:rsidRPr="00016722">
              <w:t xml:space="preserve"> APIs, Postman, JWT Authentication</w:t>
            </w:r>
          </w:p>
          <w:p w:rsidR="001E3120" w:rsidRPr="006E1507" w:rsidRDefault="00016722" w:rsidP="00016722">
            <w:pPr>
              <w:pStyle w:val="ListBullet"/>
            </w:pPr>
            <w:r w:rsidRPr="00016722">
              <w:t xml:space="preserve">Version Control: </w:t>
            </w:r>
            <w:proofErr w:type="spellStart"/>
            <w:r w:rsidRPr="00016722">
              <w:t>Git</w:t>
            </w:r>
            <w:proofErr w:type="spellEnd"/>
            <w:r w:rsidRPr="00016722">
              <w:t xml:space="preserve">, </w:t>
            </w:r>
            <w:proofErr w:type="spellStart"/>
            <w:r w:rsidRPr="00016722">
              <w:t>GitHub</w:t>
            </w:r>
            <w:proofErr w:type="spellEnd"/>
            <w:r w:rsidRPr="00016722">
              <w:t xml:space="preserve">, </w:t>
            </w:r>
            <w:proofErr w:type="spellStart"/>
            <w:r w:rsidRPr="00016722">
              <w:t>GitLab</w:t>
            </w:r>
            <w:proofErr w:type="spellEnd"/>
          </w:p>
        </w:tc>
      </w:tr>
    </w:tbl>
    <w:p w:rsidR="00B51D1B" w:rsidRPr="006E1507" w:rsidRDefault="00B51D1B" w:rsidP="006E1507">
      <w:bookmarkStart w:id="0" w:name="_GoBack"/>
      <w:bookmarkEnd w:id="0"/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6DD" w:rsidRDefault="008A36DD" w:rsidP="0068194B">
      <w:r>
        <w:separator/>
      </w:r>
    </w:p>
    <w:p w:rsidR="008A36DD" w:rsidRDefault="008A36DD"/>
    <w:p w:rsidR="008A36DD" w:rsidRDefault="008A36DD"/>
  </w:endnote>
  <w:endnote w:type="continuationSeparator" w:id="0">
    <w:p w:rsidR="008A36DD" w:rsidRDefault="008A36DD" w:rsidP="0068194B">
      <w:r>
        <w:continuationSeparator/>
      </w:r>
    </w:p>
    <w:p w:rsidR="008A36DD" w:rsidRDefault="008A36DD"/>
    <w:p w:rsidR="008A36DD" w:rsidRDefault="008A36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7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6DD" w:rsidRDefault="008A36DD" w:rsidP="0068194B">
      <w:r>
        <w:separator/>
      </w:r>
    </w:p>
    <w:p w:rsidR="008A36DD" w:rsidRDefault="008A36DD"/>
    <w:p w:rsidR="008A36DD" w:rsidRDefault="008A36DD"/>
  </w:footnote>
  <w:footnote w:type="continuationSeparator" w:id="0">
    <w:p w:rsidR="008A36DD" w:rsidRDefault="008A36DD" w:rsidP="0068194B">
      <w:r>
        <w:continuationSeparator/>
      </w:r>
    </w:p>
    <w:p w:rsidR="008A36DD" w:rsidRDefault="008A36DD"/>
    <w:p w:rsidR="008A36DD" w:rsidRDefault="008A36D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704881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22"/>
    <w:rsid w:val="000001EF"/>
    <w:rsid w:val="00007322"/>
    <w:rsid w:val="00007728"/>
    <w:rsid w:val="00016722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36DD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F638D-3889-4AB9-9E84-AEBAD73D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65C4357754D40AD4A3F95E3127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3D91C-5ED7-404E-8B72-C60260A99454}"/>
      </w:docPartPr>
      <w:docPartBody>
        <w:p w:rsidR="00000000" w:rsidRDefault="002B04F6">
          <w:pPr>
            <w:pStyle w:val="E9A65C4357754D40AD4A3F95E3127073"/>
          </w:pPr>
          <w:r w:rsidRPr="00CF1A49">
            <w:t>·</w:t>
          </w:r>
        </w:p>
      </w:docPartBody>
    </w:docPart>
    <w:docPart>
      <w:docPartPr>
        <w:name w:val="A8520824FD3E4362A307838433E6F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F9D2B-9770-4688-901C-275390A84F06}"/>
      </w:docPartPr>
      <w:docPartBody>
        <w:p w:rsidR="00000000" w:rsidRDefault="002B04F6">
          <w:pPr>
            <w:pStyle w:val="A8520824FD3E4362A307838433E6F63B"/>
          </w:pPr>
          <w:r w:rsidRPr="00CF1A49">
            <w:t>·</w:t>
          </w:r>
        </w:p>
      </w:docPartBody>
    </w:docPart>
    <w:docPart>
      <w:docPartPr>
        <w:name w:val="2D973A0246964166972E731FA555E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F103-A8CF-4283-9FAA-3BD1A02859A5}"/>
      </w:docPartPr>
      <w:docPartBody>
        <w:p w:rsidR="00000000" w:rsidRDefault="002B04F6">
          <w:pPr>
            <w:pStyle w:val="2D973A0246964166972E731FA555EBC5"/>
          </w:pPr>
          <w:r w:rsidRPr="00CF1A49">
            <w:t>LinkedIn Profile</w:t>
          </w:r>
        </w:p>
      </w:docPartBody>
    </w:docPart>
    <w:docPart>
      <w:docPartPr>
        <w:name w:val="9FAD5B82AE224E94A2B7F954DA9AE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A299E-ECD4-44AB-A543-B048E80191B0}"/>
      </w:docPartPr>
      <w:docPartBody>
        <w:p w:rsidR="00000000" w:rsidRDefault="002B04F6">
          <w:pPr>
            <w:pStyle w:val="9FAD5B82AE224E94A2B7F954DA9AEC85"/>
          </w:pPr>
          <w:r w:rsidRPr="00CF1A49">
            <w:t>·</w:t>
          </w:r>
        </w:p>
      </w:docPartBody>
    </w:docPart>
    <w:docPart>
      <w:docPartPr>
        <w:name w:val="CD9F8EC7801F4DB8AC160FE64F8BB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B41FF-795E-4378-BFE0-3AF60C67CB06}"/>
      </w:docPartPr>
      <w:docPartBody>
        <w:p w:rsidR="00000000" w:rsidRDefault="002B04F6">
          <w:pPr>
            <w:pStyle w:val="CD9F8EC7801F4DB8AC160FE64F8BB7BD"/>
          </w:pPr>
          <w:r w:rsidRPr="00CF1A49">
            <w:t>Experience</w:t>
          </w:r>
        </w:p>
      </w:docPartBody>
    </w:docPart>
    <w:docPart>
      <w:docPartPr>
        <w:name w:val="31F877960D8147FFB7031420287EB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EDABF-8EA3-4554-A33B-8F4ACE32B462}"/>
      </w:docPartPr>
      <w:docPartBody>
        <w:p w:rsidR="00000000" w:rsidRDefault="002B04F6">
          <w:pPr>
            <w:pStyle w:val="31F877960D8147FFB7031420287EBCA1"/>
          </w:pPr>
          <w:r w:rsidRPr="00CF1A49">
            <w:t>Describe your responsibilities and achi</w:t>
          </w:r>
          <w:r w:rsidRPr="00CF1A49">
            <w:t>evements in terms of impact and results. Use examples, but keep it short.</w:t>
          </w:r>
        </w:p>
      </w:docPartBody>
    </w:docPart>
    <w:docPart>
      <w:docPartPr>
        <w:name w:val="1D417273772B46599FA701A606199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6BF0B-6EB1-4229-8120-FAAFE6509555}"/>
      </w:docPartPr>
      <w:docPartBody>
        <w:p w:rsidR="00000000" w:rsidRDefault="002B04F6">
          <w:pPr>
            <w:pStyle w:val="1D417273772B46599FA701A606199AE6"/>
          </w:pPr>
          <w:r w:rsidRPr="00CF1A49">
            <w:t>Education</w:t>
          </w:r>
        </w:p>
      </w:docPartBody>
    </w:docPart>
    <w:docPart>
      <w:docPartPr>
        <w:name w:val="FF42011C60DA4FBB8F64878C0FFB5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70AF5-5137-4C6F-86F3-945F1EB63E64}"/>
      </w:docPartPr>
      <w:docPartBody>
        <w:p w:rsidR="00000000" w:rsidRDefault="002B04F6">
          <w:pPr>
            <w:pStyle w:val="FF42011C60DA4FBB8F64878C0FFB5150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58C4793C9A1548D4907FB1F0A6697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2ACD1-1699-46A6-A6F5-957796BEFC9B}"/>
      </w:docPartPr>
      <w:docPartBody>
        <w:p w:rsidR="00000000" w:rsidRDefault="002B04F6">
          <w:pPr>
            <w:pStyle w:val="58C4793C9A1548D4907FB1F0A6697913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F92B1EA9AF57419392056A94E49B0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8DE69-63FA-42FA-9FB1-537804B9B3B2}"/>
      </w:docPartPr>
      <w:docPartBody>
        <w:p w:rsidR="00000000" w:rsidRDefault="002B04F6">
          <w:pPr>
            <w:pStyle w:val="F92B1EA9AF57419392056A94E49B080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F6"/>
    <w:rsid w:val="002B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65DED193EB43C799BF90634562848C">
    <w:name w:val="0E65DED193EB43C799BF90634562848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403503B3CE0447EA4CF9F5CAF55ADAD">
    <w:name w:val="A403503B3CE0447EA4CF9F5CAF55ADAD"/>
  </w:style>
  <w:style w:type="paragraph" w:customStyle="1" w:styleId="FD64CF09CC5D49D390E2AD916BAEF70C">
    <w:name w:val="FD64CF09CC5D49D390E2AD916BAEF70C"/>
  </w:style>
  <w:style w:type="paragraph" w:customStyle="1" w:styleId="E9A65C4357754D40AD4A3F95E3127073">
    <w:name w:val="E9A65C4357754D40AD4A3F95E3127073"/>
  </w:style>
  <w:style w:type="paragraph" w:customStyle="1" w:styleId="924F7983C09D42D59619AD7C4684D83C">
    <w:name w:val="924F7983C09D42D59619AD7C4684D83C"/>
  </w:style>
  <w:style w:type="paragraph" w:customStyle="1" w:styleId="BC41D30DF5BD4608BCCBD8B7129CF931">
    <w:name w:val="BC41D30DF5BD4608BCCBD8B7129CF931"/>
  </w:style>
  <w:style w:type="paragraph" w:customStyle="1" w:styleId="A8520824FD3E4362A307838433E6F63B">
    <w:name w:val="A8520824FD3E4362A307838433E6F63B"/>
  </w:style>
  <w:style w:type="paragraph" w:customStyle="1" w:styleId="2D973A0246964166972E731FA555EBC5">
    <w:name w:val="2D973A0246964166972E731FA555EBC5"/>
  </w:style>
  <w:style w:type="paragraph" w:customStyle="1" w:styleId="9FAD5B82AE224E94A2B7F954DA9AEC85">
    <w:name w:val="9FAD5B82AE224E94A2B7F954DA9AEC85"/>
  </w:style>
  <w:style w:type="paragraph" w:customStyle="1" w:styleId="10262065EF6A43F6B47F4CD91DD966B5">
    <w:name w:val="10262065EF6A43F6B47F4CD91DD966B5"/>
  </w:style>
  <w:style w:type="paragraph" w:customStyle="1" w:styleId="F0AA0EC727DC4D729EAE64AB66352178">
    <w:name w:val="F0AA0EC727DC4D729EAE64AB66352178"/>
  </w:style>
  <w:style w:type="paragraph" w:customStyle="1" w:styleId="CD9F8EC7801F4DB8AC160FE64F8BB7BD">
    <w:name w:val="CD9F8EC7801F4DB8AC160FE64F8BB7BD"/>
  </w:style>
  <w:style w:type="paragraph" w:customStyle="1" w:styleId="22105E9A169047DAA3D7168AAE8D5BA4">
    <w:name w:val="22105E9A169047DAA3D7168AAE8D5BA4"/>
  </w:style>
  <w:style w:type="paragraph" w:customStyle="1" w:styleId="FF7FF8015A594158A0BDFA75B2BABAD7">
    <w:name w:val="FF7FF8015A594158A0BDFA75B2BABAD7"/>
  </w:style>
  <w:style w:type="paragraph" w:customStyle="1" w:styleId="FF53C5D3197047E7BF0236DB13F77E7D">
    <w:name w:val="FF53C5D3197047E7BF0236DB13F77E7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B134101C9A4F9BA183D12DDD6507BE">
    <w:name w:val="4DB134101C9A4F9BA183D12DDD6507BE"/>
  </w:style>
  <w:style w:type="paragraph" w:customStyle="1" w:styleId="933E0BC1105643809CA43C43A90285B9">
    <w:name w:val="933E0BC1105643809CA43C43A90285B9"/>
  </w:style>
  <w:style w:type="paragraph" w:customStyle="1" w:styleId="C90A64BFDB9D4C84A809A9F77DA48574">
    <w:name w:val="C90A64BFDB9D4C84A809A9F77DA48574"/>
  </w:style>
  <w:style w:type="paragraph" w:customStyle="1" w:styleId="670684BBEBD14177BEDFCC5145101793">
    <w:name w:val="670684BBEBD14177BEDFCC5145101793"/>
  </w:style>
  <w:style w:type="paragraph" w:customStyle="1" w:styleId="68AF159CC4C5438A927898C27E75523A">
    <w:name w:val="68AF159CC4C5438A927898C27E75523A"/>
  </w:style>
  <w:style w:type="paragraph" w:customStyle="1" w:styleId="B91A4B7339C443FEA7D28EAF753D8431">
    <w:name w:val="B91A4B7339C443FEA7D28EAF753D8431"/>
  </w:style>
  <w:style w:type="paragraph" w:customStyle="1" w:styleId="31F877960D8147FFB7031420287EBCA1">
    <w:name w:val="31F877960D8147FFB7031420287EBCA1"/>
  </w:style>
  <w:style w:type="paragraph" w:customStyle="1" w:styleId="1D417273772B46599FA701A606199AE6">
    <w:name w:val="1D417273772B46599FA701A606199AE6"/>
  </w:style>
  <w:style w:type="paragraph" w:customStyle="1" w:styleId="33089711BDF540CF9FD61983EFF8E9AE">
    <w:name w:val="33089711BDF540CF9FD61983EFF8E9AE"/>
  </w:style>
  <w:style w:type="paragraph" w:customStyle="1" w:styleId="6F9FC3848FB74242A75FA2ECEAED7F7B">
    <w:name w:val="6F9FC3848FB74242A75FA2ECEAED7F7B"/>
  </w:style>
  <w:style w:type="paragraph" w:customStyle="1" w:styleId="07210F85D8A94FBBB12F505DF990FF68">
    <w:name w:val="07210F85D8A94FBBB12F505DF990FF68"/>
  </w:style>
  <w:style w:type="paragraph" w:customStyle="1" w:styleId="4580027A674F4EC38CFDE989C3328251">
    <w:name w:val="4580027A674F4EC38CFDE989C3328251"/>
  </w:style>
  <w:style w:type="paragraph" w:customStyle="1" w:styleId="FF42011C60DA4FBB8F64878C0FFB5150">
    <w:name w:val="FF42011C60DA4FBB8F64878C0FFB5150"/>
  </w:style>
  <w:style w:type="paragraph" w:customStyle="1" w:styleId="BA2E066212344E4A8BAEBBAE55ACC1B0">
    <w:name w:val="BA2E066212344E4A8BAEBBAE55ACC1B0"/>
  </w:style>
  <w:style w:type="paragraph" w:customStyle="1" w:styleId="6E60F85407944F8089CB5CFC9F65931A">
    <w:name w:val="6E60F85407944F8089CB5CFC9F65931A"/>
  </w:style>
  <w:style w:type="paragraph" w:customStyle="1" w:styleId="DC903C94B2E2437A99CEA58B97228DC6">
    <w:name w:val="DC903C94B2E2437A99CEA58B97228DC6"/>
  </w:style>
  <w:style w:type="paragraph" w:customStyle="1" w:styleId="215071C01F9F479EBDED39CB00013592">
    <w:name w:val="215071C01F9F479EBDED39CB00013592"/>
  </w:style>
  <w:style w:type="paragraph" w:customStyle="1" w:styleId="58C4793C9A1548D4907FB1F0A6697913">
    <w:name w:val="58C4793C9A1548D4907FB1F0A6697913"/>
  </w:style>
  <w:style w:type="paragraph" w:customStyle="1" w:styleId="F92B1EA9AF57419392056A94E49B0800">
    <w:name w:val="F92B1EA9AF57419392056A94E49B0800"/>
  </w:style>
  <w:style w:type="paragraph" w:customStyle="1" w:styleId="694A2FBDD64C4F5CB3DCAD0C74630DD4">
    <w:name w:val="694A2FBDD64C4F5CB3DCAD0C74630DD4"/>
  </w:style>
  <w:style w:type="paragraph" w:customStyle="1" w:styleId="2AFE1A67239E4774A9191CA3A5100792">
    <w:name w:val="2AFE1A67239E4774A9191CA3A5100792"/>
  </w:style>
  <w:style w:type="paragraph" w:customStyle="1" w:styleId="D41FF8A5D4BF47259E2087436231C3DE">
    <w:name w:val="D41FF8A5D4BF47259E2087436231C3DE"/>
  </w:style>
  <w:style w:type="paragraph" w:customStyle="1" w:styleId="E77ADCA9BBA84F21A35A1F713004E549">
    <w:name w:val="E77ADCA9BBA84F21A35A1F713004E549"/>
  </w:style>
  <w:style w:type="paragraph" w:customStyle="1" w:styleId="F4ABA6C2CAE84906BA533504C5B0C9CD">
    <w:name w:val="F4ABA6C2CAE84906BA533504C5B0C9CD"/>
  </w:style>
  <w:style w:type="paragraph" w:customStyle="1" w:styleId="5688C13763D441CDB19E4208EF746955">
    <w:name w:val="5688C13763D441CDB19E4208EF746955"/>
  </w:style>
  <w:style w:type="paragraph" w:customStyle="1" w:styleId="5B840CC3A44F4420BD929AEDFE7F7E92">
    <w:name w:val="5B840CC3A44F4420BD929AEDFE7F7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2025-01-31T18:15:00Z</dcterms:created>
  <dcterms:modified xsi:type="dcterms:W3CDTF">2025-01-31T18:22:00Z</dcterms:modified>
  <cp:category/>
</cp:coreProperties>
</file>